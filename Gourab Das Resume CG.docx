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75"/>
      </w:tblGrid>
      <w:tr w:rsidR="00183480" w:rsidRPr="000A6E87" w14:paraId="174F5631" w14:textId="77777777" w:rsidTr="000A6E87">
        <w:trPr>
          <w:trHeight w:val="1478"/>
        </w:trPr>
        <w:tc>
          <w:tcPr>
            <w:tcW w:w="10275" w:type="dxa"/>
            <w:shd w:val="clear" w:color="auto" w:fill="auto"/>
          </w:tcPr>
          <w:p w14:paraId="7A5B300D" w14:textId="5CB84F10" w:rsidR="00183480" w:rsidRPr="000A6E87" w:rsidRDefault="00055138" w:rsidP="00B52173">
            <w:pPr>
              <w:pStyle w:val="EnterYourName"/>
              <w:rPr>
                <w:rFonts w:ascii="Avenir 45" w:hAnsi="Avenir 45"/>
                <w:b w:val="0"/>
                <w:i w:val="0"/>
                <w:sz w:val="32"/>
                <w:szCs w:val="32"/>
              </w:rPr>
            </w:pPr>
            <w:r>
              <w:rPr>
                <w:rFonts w:ascii="Avenir 45" w:hAnsi="Avenir 45"/>
                <w:noProof/>
                <w:sz w:val="40"/>
                <w:szCs w:val="40"/>
              </w:rPr>
              <w:t>GOURAB DAS</w:t>
            </w:r>
            <w:r w:rsidR="00183480">
              <w:rPr>
                <w:noProof/>
              </w:rPr>
              <w:tab/>
            </w:r>
            <w:r w:rsidR="0003582F">
              <w:rPr>
                <w:noProof/>
              </w:rPr>
              <w:drawing>
                <wp:inline distT="0" distB="0" distL="0" distR="0" wp14:anchorId="4ACB4179" wp14:editId="528BEAB7">
                  <wp:extent cx="2006600" cy="469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3" t="27942" r="12413" b="284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A45D4" w14:textId="77777777" w:rsidR="00680F32" w:rsidRPr="00333868" w:rsidRDefault="00F649BF" w:rsidP="00183480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F649BF">
        <w:rPr>
          <w:rFonts w:ascii="Avenir 45" w:hAnsi="Avenir 45"/>
          <w:b/>
          <w:i/>
          <w:sz w:val="24"/>
        </w:rPr>
        <w:t xml:space="preserve">To work in a competitive and challenging environment where I can serve </w:t>
      </w:r>
      <w:r>
        <w:rPr>
          <w:rFonts w:ascii="Avenir 45" w:hAnsi="Avenir 45"/>
          <w:b/>
          <w:i/>
          <w:sz w:val="24"/>
        </w:rPr>
        <w:t>my</w:t>
      </w:r>
      <w:r w:rsidRPr="00F649BF">
        <w:rPr>
          <w:rFonts w:ascii="Avenir 45" w:hAnsi="Avenir 45"/>
          <w:b/>
          <w:i/>
          <w:sz w:val="24"/>
        </w:rPr>
        <w:t xml:space="preserve"> organization and establish a distinguished career for myself with the proficiencies.</w:t>
      </w:r>
    </w:p>
    <w:p w14:paraId="7445C069" w14:textId="77777777" w:rsidR="003B52C5" w:rsidRPr="00465F38" w:rsidRDefault="003B52C5" w:rsidP="003E0D7D">
      <w:pPr>
        <w:pStyle w:val="ResumeBodyChar"/>
        <w:rPr>
          <w:rFonts w:ascii="Avenir 45" w:hAnsi="Avenir 45"/>
        </w:rPr>
      </w:pPr>
    </w:p>
    <w:p w14:paraId="32F379A7" w14:textId="77777777" w:rsidR="00680F32" w:rsidRPr="00333868" w:rsidRDefault="00680F32" w:rsidP="00680F32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333868">
        <w:rPr>
          <w:rFonts w:ascii="Avenir 45" w:hAnsi="Avenir 45"/>
          <w:b/>
          <w:i/>
          <w:sz w:val="24"/>
        </w:rPr>
        <w:t>Professional Summary</w:t>
      </w:r>
    </w:p>
    <w:p w14:paraId="418EB8BC" w14:textId="77777777" w:rsidR="00680F32" w:rsidRPr="00F91763" w:rsidRDefault="00680F32" w:rsidP="00680F32">
      <w:pPr>
        <w:pStyle w:val="ResumeBodyChar"/>
        <w:numPr>
          <w:ilvl w:val="0"/>
          <w:numId w:val="6"/>
        </w:numPr>
        <w:rPr>
          <w:rFonts w:ascii="Avenir 45" w:hAnsi="Avenir 45"/>
          <w:lang w:val="en-IN"/>
        </w:rPr>
      </w:pPr>
      <w:r w:rsidRPr="00F91763">
        <w:rPr>
          <w:rFonts w:ascii="Avenir 45" w:hAnsi="Avenir 45"/>
        </w:rPr>
        <w:t xml:space="preserve">Expertise in developing applications using </w:t>
      </w:r>
      <w:r w:rsidRPr="00F91763">
        <w:rPr>
          <w:rFonts w:ascii="Avenir 45" w:hAnsi="Avenir 45"/>
          <w:b/>
          <w:bCs/>
          <w:i/>
          <w:iCs/>
        </w:rPr>
        <w:t>PowerApps</w:t>
      </w:r>
      <w:r w:rsidRPr="00F91763">
        <w:rPr>
          <w:rFonts w:ascii="Avenir 45" w:hAnsi="Avenir 45"/>
        </w:rPr>
        <w:t>, canvas, Forms, SharePoint online.</w:t>
      </w:r>
    </w:p>
    <w:p w14:paraId="1B51DF90" w14:textId="77777777" w:rsidR="00680F32" w:rsidRPr="00F91763" w:rsidRDefault="00680F32" w:rsidP="00680F32">
      <w:pPr>
        <w:pStyle w:val="ResumeBodyChar"/>
        <w:numPr>
          <w:ilvl w:val="0"/>
          <w:numId w:val="6"/>
        </w:numPr>
        <w:rPr>
          <w:rFonts w:ascii="Avenir 45" w:hAnsi="Avenir 45"/>
          <w:lang w:val="en-IN"/>
        </w:rPr>
      </w:pPr>
      <w:r w:rsidRPr="00F91763">
        <w:rPr>
          <w:rFonts w:ascii="Avenir 45" w:hAnsi="Avenir 45"/>
        </w:rPr>
        <w:t xml:space="preserve">Trained in </w:t>
      </w:r>
      <w:r w:rsidRPr="00F91763">
        <w:rPr>
          <w:rFonts w:ascii="Avenir 45" w:hAnsi="Avenir 45"/>
          <w:b/>
          <w:bCs/>
          <w:i/>
          <w:iCs/>
        </w:rPr>
        <w:t>DevOps</w:t>
      </w:r>
      <w:r w:rsidRPr="00F91763">
        <w:rPr>
          <w:rFonts w:ascii="Avenir 45" w:hAnsi="Avenir 45"/>
        </w:rPr>
        <w:t xml:space="preserve">, Creating and managing a </w:t>
      </w:r>
      <w:r w:rsidRPr="00F91763">
        <w:rPr>
          <w:rFonts w:ascii="Avenir 45" w:hAnsi="Avenir 45"/>
          <w:b/>
          <w:bCs/>
          <w:i/>
          <w:iCs/>
        </w:rPr>
        <w:t>Docker</w:t>
      </w:r>
      <w:r w:rsidRPr="00F91763">
        <w:rPr>
          <w:rFonts w:ascii="Avenir 45" w:hAnsi="Avenir 45"/>
        </w:rPr>
        <w:t xml:space="preserve"> deployment pipeline for custom application images in the cloud using </w:t>
      </w:r>
      <w:r w:rsidRPr="00F91763">
        <w:rPr>
          <w:rFonts w:ascii="Avenir 45" w:hAnsi="Avenir 45"/>
          <w:b/>
          <w:bCs/>
          <w:i/>
          <w:iCs/>
        </w:rPr>
        <w:t>Jenkins</w:t>
      </w:r>
      <w:r w:rsidRPr="00F91763">
        <w:rPr>
          <w:rFonts w:ascii="Avenir 45" w:hAnsi="Avenir 45"/>
        </w:rPr>
        <w:t xml:space="preserve">. Deploying and monitoring scalable infrastructure on </w:t>
      </w:r>
      <w:r w:rsidRPr="00F91763">
        <w:rPr>
          <w:rFonts w:ascii="Avenir 45" w:hAnsi="Avenir 45"/>
          <w:b/>
          <w:bCs/>
          <w:i/>
          <w:iCs/>
        </w:rPr>
        <w:t>Amazon web services (AWS)</w:t>
      </w:r>
      <w:r w:rsidRPr="00F91763">
        <w:rPr>
          <w:rFonts w:ascii="Avenir 45" w:hAnsi="Avenir 45"/>
        </w:rPr>
        <w:t xml:space="preserve"> &amp; configuration management.</w:t>
      </w:r>
    </w:p>
    <w:p w14:paraId="2EFA53EE" w14:textId="77777777" w:rsidR="00680F32" w:rsidRPr="00F91763" w:rsidRDefault="00680F32" w:rsidP="00680F32">
      <w:pPr>
        <w:pStyle w:val="ResumeBodyChar"/>
        <w:numPr>
          <w:ilvl w:val="0"/>
          <w:numId w:val="5"/>
        </w:numPr>
        <w:rPr>
          <w:rFonts w:ascii="Avenir 45" w:hAnsi="Avenir 45"/>
          <w:lang w:val="en-IN"/>
        </w:rPr>
      </w:pPr>
      <w:r w:rsidRPr="00F91763">
        <w:rPr>
          <w:rFonts w:ascii="Avenir 45" w:hAnsi="Avenir 45"/>
        </w:rPr>
        <w:t xml:space="preserve">Trained as a </w:t>
      </w:r>
      <w:r w:rsidRPr="00F91763">
        <w:rPr>
          <w:rFonts w:ascii="Avenir 45" w:hAnsi="Avenir 45"/>
          <w:b/>
          <w:bCs/>
          <w:i/>
          <w:iCs/>
        </w:rPr>
        <w:t>full-stack Java Developer.</w:t>
      </w:r>
    </w:p>
    <w:p w14:paraId="5472A947" w14:textId="77777777" w:rsidR="00680F32" w:rsidRPr="0020385B" w:rsidRDefault="00680F32" w:rsidP="00680F32">
      <w:pPr>
        <w:pStyle w:val="ResumeBodyChar"/>
        <w:rPr>
          <w:rFonts w:ascii="Avenir 45" w:hAnsi="Avenir 45"/>
        </w:rPr>
      </w:pPr>
    </w:p>
    <w:p w14:paraId="4DD4DE23" w14:textId="77777777" w:rsidR="0020385B" w:rsidRPr="0020385B" w:rsidRDefault="0020385B" w:rsidP="003E0D7D">
      <w:pPr>
        <w:pStyle w:val="ResumeBodyChar"/>
        <w:rPr>
          <w:rFonts w:ascii="Avenir 45" w:hAnsi="Avenir 45"/>
        </w:rPr>
      </w:pPr>
    </w:p>
    <w:p w14:paraId="7A5ABA48" w14:textId="77777777" w:rsidR="00DF718B" w:rsidRPr="0020385B" w:rsidRDefault="00DF718B" w:rsidP="003E0D7D">
      <w:pPr>
        <w:pStyle w:val="ResumeBodyChar"/>
        <w:rPr>
          <w:rFonts w:ascii="Avenir 45" w:hAnsi="Avenir 45"/>
        </w:rPr>
      </w:pPr>
    </w:p>
    <w:p w14:paraId="05A946A2" w14:textId="77777777" w:rsidR="0072665C" w:rsidRPr="0020385B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Skills Profile</w:t>
      </w:r>
    </w:p>
    <w:p w14:paraId="4A076CAC" w14:textId="77777777" w:rsidR="00124386" w:rsidRPr="0020385B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20385B">
        <w:rPr>
          <w:rFonts w:ascii="Avenir 45" w:hAnsi="Avenir 45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6"/>
        <w:gridCol w:w="7998"/>
      </w:tblGrid>
      <w:tr w:rsidR="004B7BB9" w:rsidRPr="000A6E87" w14:paraId="3E5A1100" w14:textId="77777777" w:rsidTr="000A6E87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E0E8B0" w14:textId="77777777" w:rsidR="004B7BB9" w:rsidRPr="000A6E87" w:rsidRDefault="00C36136" w:rsidP="005A1398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0A6E87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44B787C" w14:textId="77777777" w:rsidR="004B7BB9" w:rsidRPr="000A6E87" w:rsidRDefault="008D3A8B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417CB3">
              <w:rPr>
                <w:rStyle w:val="ResumeBodyCharChar"/>
                <w:rFonts w:ascii="Avenir 45" w:hAnsi="Avenir 45"/>
                <w:szCs w:val="20"/>
              </w:rPr>
              <w:t>Windows 10</w:t>
            </w:r>
          </w:p>
        </w:tc>
      </w:tr>
      <w:tr w:rsidR="00633D15" w:rsidRPr="000A6E87" w14:paraId="71A80168" w14:textId="77777777" w:rsidTr="000A6E87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4B12AE" w14:textId="77777777" w:rsidR="00633D15" w:rsidRPr="000A6E87" w:rsidRDefault="00633D15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186357" w14:textId="77777777" w:rsidR="00633D15" w:rsidRPr="000A6E87" w:rsidRDefault="008D3A8B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417CB3">
              <w:rPr>
                <w:rStyle w:val="ResumeBodyCharChar"/>
                <w:rFonts w:ascii="Avenir 45" w:hAnsi="Avenir 45"/>
                <w:szCs w:val="20"/>
              </w:rPr>
              <w:t>Apache Server</w:t>
            </w:r>
          </w:p>
        </w:tc>
      </w:tr>
      <w:tr w:rsidR="004B7BB9" w:rsidRPr="000A6E87" w14:paraId="365FC307" w14:textId="77777777" w:rsidTr="000A6E87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4AD5E9" w14:textId="77777777"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FD3179" w14:textId="77777777" w:rsidR="004B7BB9" w:rsidRPr="000A6E87" w:rsidRDefault="008D3A8B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417CB3">
              <w:rPr>
                <w:rStyle w:val="ResumeBodyCharChar"/>
                <w:rFonts w:ascii="Avenir 45" w:hAnsi="Avenir 45"/>
                <w:szCs w:val="20"/>
              </w:rPr>
              <w:t xml:space="preserve">MySQL, </w:t>
            </w:r>
            <w:r w:rsidR="00F561A3">
              <w:rPr>
                <w:rStyle w:val="ResumeBodyCharChar"/>
                <w:rFonts w:ascii="Avenir 45" w:hAnsi="Avenir 45"/>
                <w:szCs w:val="20"/>
              </w:rPr>
              <w:t>PostgreSQL</w:t>
            </w:r>
          </w:p>
        </w:tc>
      </w:tr>
      <w:tr w:rsidR="004B7BB9" w:rsidRPr="000A6E87" w14:paraId="4D1B67F9" w14:textId="77777777" w:rsidTr="000A6E87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C9B5BE" w14:textId="77777777"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4DF777" w14:textId="77777777" w:rsidR="004B7BB9" w:rsidRPr="000A6E87" w:rsidRDefault="008D3A8B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417CB3">
              <w:rPr>
                <w:rStyle w:val="ResumeBodyCharChar"/>
                <w:rFonts w:ascii="Avenir 45" w:hAnsi="Avenir 45"/>
                <w:szCs w:val="20"/>
              </w:rPr>
              <w:t>HTML, Java Beans</w:t>
            </w:r>
          </w:p>
        </w:tc>
      </w:tr>
      <w:tr w:rsidR="004B7BB9" w:rsidRPr="000A6E87" w14:paraId="2B119847" w14:textId="77777777" w:rsidTr="000A6E87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7089D5" w14:textId="77777777"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648A12" w14:textId="77777777" w:rsidR="004B7BB9" w:rsidRPr="000A6E87" w:rsidRDefault="008D3A8B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417CB3">
              <w:rPr>
                <w:rStyle w:val="ResumeBodyCharChar"/>
                <w:rFonts w:ascii="Avenir 45" w:hAnsi="Avenir 45"/>
                <w:szCs w:val="20"/>
              </w:rPr>
              <w:t>C</w:t>
            </w:r>
            <w:r w:rsidR="00F649BF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F561A3">
              <w:rPr>
                <w:rStyle w:val="ResumeBodyCharChar"/>
                <w:rFonts w:ascii="Avenir 45" w:hAnsi="Avenir 45"/>
                <w:szCs w:val="20"/>
              </w:rPr>
              <w:t>programming,</w:t>
            </w:r>
            <w:r w:rsidR="00417CB3">
              <w:rPr>
                <w:rStyle w:val="ResumeBodyCharChar"/>
                <w:rFonts w:ascii="Avenir 45" w:hAnsi="Avenir 45"/>
                <w:szCs w:val="20"/>
              </w:rPr>
              <w:t xml:space="preserve"> JAVA</w:t>
            </w:r>
          </w:p>
        </w:tc>
      </w:tr>
      <w:tr w:rsidR="004B7BB9" w:rsidRPr="000A6E87" w14:paraId="76C3FFAD" w14:textId="77777777" w:rsidTr="000A6E87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D0B970F" w14:textId="77777777"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Other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0AF0E4A" w14:textId="77777777" w:rsidR="004B7BB9" w:rsidRPr="000A6E87" w:rsidRDefault="008D3A8B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F649BF">
              <w:rPr>
                <w:rStyle w:val="ResumeBodyCharChar"/>
                <w:rFonts w:ascii="Avenir 45" w:hAnsi="Avenir 45"/>
                <w:szCs w:val="20"/>
              </w:rPr>
              <w:t xml:space="preserve">JDBC, JPA </w:t>
            </w:r>
            <w:r w:rsidR="00F561A3">
              <w:rPr>
                <w:rStyle w:val="ResumeBodyCharChar"/>
                <w:rFonts w:ascii="Avenir 45" w:hAnsi="Avenir 45"/>
                <w:szCs w:val="20"/>
              </w:rPr>
              <w:t>Hibernate, Spring Boot</w:t>
            </w:r>
          </w:p>
        </w:tc>
      </w:tr>
    </w:tbl>
    <w:p w14:paraId="58348509" w14:textId="77777777" w:rsidR="00BA7163" w:rsidRPr="0020385B" w:rsidRDefault="00BA7163" w:rsidP="00BA7163">
      <w:pPr>
        <w:pStyle w:val="ResumeSkillSet"/>
        <w:rPr>
          <w:rFonts w:ascii="Avenir 45" w:hAnsi="Avenir 45"/>
          <w:sz w:val="20"/>
          <w:szCs w:val="20"/>
        </w:rPr>
      </w:pPr>
    </w:p>
    <w:p w14:paraId="71E08767" w14:textId="77777777" w:rsidR="00124386" w:rsidRPr="0020385B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20385B">
        <w:rPr>
          <w:rFonts w:ascii="Avenir 45" w:hAnsi="Avenir 45"/>
          <w:sz w:val="20"/>
          <w:szCs w:val="20"/>
        </w:rPr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7"/>
        <w:gridCol w:w="7997"/>
      </w:tblGrid>
      <w:tr w:rsidR="004B7BB9" w:rsidRPr="000A6E87" w14:paraId="3AFD38D0" w14:textId="77777777" w:rsidTr="000A6E87">
        <w:trPr>
          <w:trHeight w:hRule="exact" w:val="864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DB77227" w14:textId="77777777"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A32633" w14:textId="44E78B0B" w:rsidR="004B7BB9" w:rsidRPr="000A6E87" w:rsidRDefault="00E71A8B" w:rsidP="00E71A8B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 xml:space="preserve">Ability to </w:t>
            </w:r>
            <w:r>
              <w:rPr>
                <w:rStyle w:val="ResumeBodyCharChar"/>
                <w:rFonts w:ascii="Avenir 45" w:hAnsi="Avenir 45"/>
                <w:szCs w:val="20"/>
              </w:rPr>
              <w:t>develop and lead a team for specific work,</w:t>
            </w:r>
            <w:r w:rsidRPr="000A6E87">
              <w:rPr>
                <w:rStyle w:val="ResumeBodyCharChar"/>
                <w:rFonts w:ascii="Avenir 45" w:hAnsi="Avenir 45"/>
                <w:szCs w:val="20"/>
              </w:rPr>
              <w:t xml:space="preserve"> Project Management, Strategic/ Tactical Planning, Business Analysis</w:t>
            </w:r>
            <w:r>
              <w:rPr>
                <w:rStyle w:val="ResumeBodyCharChar"/>
                <w:rFonts w:ascii="Avenir 45" w:hAnsi="Avenir 45"/>
                <w:szCs w:val="20"/>
              </w:rPr>
              <w:t>,</w:t>
            </w:r>
            <w:r w:rsidRPr="000A6E87">
              <w:rPr>
                <w:rStyle w:val="ResumeBodyCharChar"/>
                <w:rFonts w:ascii="Avenir 45" w:hAnsi="Avenir 45"/>
                <w:szCs w:val="20"/>
              </w:rPr>
              <w:t xml:space="preserve"> and Development</w:t>
            </w:r>
            <w:r>
              <w:rPr>
                <w:rStyle w:val="ResumeBodyCharChar"/>
                <w:rFonts w:ascii="Avenir 45" w:hAnsi="Avenir 45"/>
                <w:szCs w:val="20"/>
              </w:rPr>
              <w:t>. Giving and receiving feedback, b</w:t>
            </w:r>
            <w:r>
              <w:rPr>
                <w:rStyle w:val="ResumeBodyCharChar"/>
              </w:rPr>
              <w:t xml:space="preserve">eing </w:t>
            </w:r>
            <w:r>
              <w:rPr>
                <w:rStyle w:val="ResumeBodyCharChar"/>
                <w:rFonts w:ascii="Avenir 45" w:hAnsi="Avenir 45"/>
                <w:szCs w:val="20"/>
              </w:rPr>
              <w:t>a good listener, and a mentor.</w:t>
            </w:r>
          </w:p>
        </w:tc>
      </w:tr>
      <w:tr w:rsidR="004B7BB9" w:rsidRPr="000A6E87" w14:paraId="5D756483" w14:textId="77777777" w:rsidTr="000A6E87">
        <w:trPr>
          <w:trHeight w:hRule="exact" w:val="64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794594" w14:textId="77777777"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6EF338" w14:textId="685E44C5" w:rsidR="004B7BB9" w:rsidRPr="000A6E87" w:rsidRDefault="008B634F" w:rsidP="000A6E8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 xml:space="preserve">  </w:t>
            </w:r>
            <w:r w:rsidR="00381850">
              <w:rPr>
                <w:rStyle w:val="ResumeBodyCharChar"/>
                <w:rFonts w:ascii="Avenir 45" w:hAnsi="Avenir 45"/>
                <w:szCs w:val="20"/>
              </w:rPr>
              <w:t>C</w:t>
            </w:r>
            <w:r w:rsidR="00381850">
              <w:rPr>
                <w:rStyle w:val="ResumeBodyCharChar"/>
              </w:rPr>
              <w:t xml:space="preserve">ore </w:t>
            </w:r>
            <w:r w:rsidR="00381850">
              <w:rPr>
                <w:rStyle w:val="ResumeBodyCharChar"/>
                <w:rFonts w:ascii="Avenir 45" w:hAnsi="Avenir 45"/>
                <w:szCs w:val="20"/>
              </w:rPr>
              <w:t>J</w:t>
            </w:r>
            <w:r w:rsidR="00381850">
              <w:rPr>
                <w:rStyle w:val="ResumeBodyCharChar"/>
              </w:rPr>
              <w:t>AVA, Spring, JPA Hibernate, Jenkins, Git</w:t>
            </w:r>
            <w:r w:rsidR="00A257B5">
              <w:rPr>
                <w:rStyle w:val="ResumeBodyCharChar"/>
              </w:rPr>
              <w:t>,</w:t>
            </w:r>
            <w:r w:rsidR="00A257B5">
              <w:t xml:space="preserve"> JEE Cloud, </w:t>
            </w:r>
            <w:r w:rsidR="005F72AC">
              <w:t xml:space="preserve">AWS, </w:t>
            </w:r>
            <w:r w:rsidR="00A257B5">
              <w:t>Kubernetes, Dockers</w:t>
            </w:r>
            <w:r w:rsidR="00503238">
              <w:rPr>
                <w:rStyle w:val="ResumeBodyCharChar"/>
              </w:rPr>
              <w:t>, Microsoft Power Platform etc.</w:t>
            </w:r>
          </w:p>
        </w:tc>
      </w:tr>
    </w:tbl>
    <w:p w14:paraId="7B9DE621" w14:textId="77777777" w:rsidR="00100F51" w:rsidRPr="0020385B" w:rsidRDefault="00100F5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14:paraId="73927972" w14:textId="77777777" w:rsidR="002B46BD" w:rsidRPr="0020385B" w:rsidRDefault="002B46BD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14:paraId="5549F530" w14:textId="77777777" w:rsidR="00290421" w:rsidRPr="0020385B" w:rsidRDefault="0029042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Professional Experience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912"/>
        <w:gridCol w:w="4168"/>
      </w:tblGrid>
      <w:tr w:rsidR="00842F03" w:rsidRPr="000A6E87" w14:paraId="4029B096" w14:textId="77777777" w:rsidTr="000A6E87">
        <w:trPr>
          <w:trHeight w:val="207"/>
        </w:trPr>
        <w:tc>
          <w:tcPr>
            <w:tcW w:w="5976" w:type="dxa"/>
            <w:shd w:val="clear" w:color="auto" w:fill="auto"/>
            <w:vAlign w:val="center"/>
          </w:tcPr>
          <w:p w14:paraId="11500623" w14:textId="77777777" w:rsidR="00842F03" w:rsidRPr="000A6E87" w:rsidRDefault="0094110C" w:rsidP="000A6E87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Blogging site Application</w:t>
            </w:r>
          </w:p>
        </w:tc>
        <w:tc>
          <w:tcPr>
            <w:tcW w:w="4212" w:type="dxa"/>
            <w:shd w:val="clear" w:color="auto" w:fill="auto"/>
            <w:vAlign w:val="center"/>
          </w:tcPr>
          <w:p w14:paraId="46081C12" w14:textId="77777777" w:rsidR="00842F03" w:rsidRPr="000A6E87" w:rsidRDefault="00BC346C" w:rsidP="000A6E87">
            <w:pPr>
              <w:pStyle w:val="ResumeProject"/>
              <w:numPr>
                <w:ilvl w:val="0"/>
                <w:numId w:val="0"/>
              </w:numPr>
              <w:jc w:val="right"/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09/2021</w:t>
            </w:r>
          </w:p>
        </w:tc>
      </w:tr>
      <w:tr w:rsidR="00842F03" w:rsidRPr="000A6E87" w14:paraId="5BFC0868" w14:textId="77777777" w:rsidTr="000A6E87">
        <w:trPr>
          <w:trHeight w:val="80"/>
        </w:trPr>
        <w:tc>
          <w:tcPr>
            <w:tcW w:w="5976" w:type="dxa"/>
            <w:shd w:val="clear" w:color="auto" w:fill="auto"/>
            <w:vAlign w:val="center"/>
          </w:tcPr>
          <w:p w14:paraId="1A68405D" w14:textId="77777777" w:rsidR="00842F03" w:rsidRPr="000A6E87" w:rsidRDefault="0094110C" w:rsidP="000A6E87">
            <w:pPr>
              <w:pStyle w:val="ResumeList"/>
              <w:spacing w:before="0"/>
              <w:rPr>
                <w:rFonts w:ascii="Avenir 45" w:hAnsi="Avenir 45"/>
                <w:b/>
                <w:bCs/>
                <w:i/>
              </w:rPr>
            </w:pPr>
            <w:r>
              <w:rPr>
                <w:rFonts w:ascii="Avenir 45" w:hAnsi="Avenir 45"/>
                <w:b/>
                <w:i/>
              </w:rPr>
              <w:t>MADE Service, Controller and Entity Layer</w:t>
            </w:r>
          </w:p>
        </w:tc>
        <w:tc>
          <w:tcPr>
            <w:tcW w:w="4212" w:type="dxa"/>
            <w:shd w:val="clear" w:color="auto" w:fill="auto"/>
            <w:vAlign w:val="center"/>
          </w:tcPr>
          <w:p w14:paraId="2C79E968" w14:textId="77777777" w:rsidR="00842F03" w:rsidRPr="000A6E87" w:rsidRDefault="00842F03" w:rsidP="000A6E87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14:paraId="6EDB5E83" w14:textId="77777777" w:rsidR="008649DE" w:rsidRPr="0020385B" w:rsidRDefault="0094110C" w:rsidP="00842F03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</w:rPr>
        <w:t xml:space="preserve">Project based on the development of a SpringBoot Application to perform all the CRUD operations using PostgreSQL as database and Swagger as UI configuration </w:t>
      </w:r>
      <w:r w:rsidR="00340A46">
        <w:rPr>
          <w:rFonts w:ascii="Avenir 45" w:hAnsi="Avenir 45"/>
        </w:rPr>
        <w:t>, Creating image using Docker and deployment of services using Kubernates</w:t>
      </w:r>
    </w:p>
    <w:p w14:paraId="70C5B488" w14:textId="77777777" w:rsidR="008649DE" w:rsidRPr="0020385B" w:rsidRDefault="008649DE" w:rsidP="008649DE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 w:rsidRPr="0020385B">
        <w:rPr>
          <w:rFonts w:ascii="Avenir 45" w:hAnsi="Avenir 45"/>
        </w:rPr>
        <w:t xml:space="preserve">• </w:t>
      </w:r>
      <w:r w:rsidRPr="0020385B">
        <w:rPr>
          <w:rFonts w:ascii="Avenir 45" w:hAnsi="Avenir 45"/>
        </w:rPr>
        <w:tab/>
      </w:r>
      <w:r w:rsidR="0094110C">
        <w:rPr>
          <w:rFonts w:ascii="Avenir 45" w:hAnsi="Avenir 45"/>
        </w:rPr>
        <w:t>SpringBoot</w:t>
      </w:r>
      <w:r w:rsidR="00340A46">
        <w:rPr>
          <w:rFonts w:ascii="Avenir 45" w:hAnsi="Avenir 45"/>
        </w:rPr>
        <w:t>, PostgreSQL</w:t>
      </w:r>
      <w:r w:rsidR="00340A46" w:rsidRPr="0020385B">
        <w:rPr>
          <w:rFonts w:ascii="Avenir 45" w:hAnsi="Avenir 45"/>
        </w:rPr>
        <w:t>.</w:t>
      </w:r>
      <w:r w:rsidR="00340A46">
        <w:rPr>
          <w:rFonts w:ascii="Avenir 45" w:hAnsi="Avenir 45"/>
        </w:rPr>
        <w:t>, Postman</w:t>
      </w:r>
    </w:p>
    <w:p w14:paraId="6BABC9CD" w14:textId="77777777" w:rsidR="00340A46" w:rsidRDefault="008649DE" w:rsidP="00340A46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 w:rsidRPr="0020385B">
        <w:rPr>
          <w:rFonts w:ascii="Avenir 45" w:hAnsi="Avenir 45"/>
        </w:rPr>
        <w:t xml:space="preserve">• </w:t>
      </w:r>
      <w:r w:rsidRPr="0020385B">
        <w:rPr>
          <w:rFonts w:ascii="Avenir 45" w:hAnsi="Avenir 45"/>
        </w:rPr>
        <w:tab/>
      </w:r>
      <w:r w:rsidR="00340A46">
        <w:rPr>
          <w:rFonts w:ascii="Avenir 45" w:hAnsi="Avenir 45"/>
        </w:rPr>
        <w:t>Swagger, Jenkins, git</w:t>
      </w:r>
    </w:p>
    <w:p w14:paraId="3869BC2D" w14:textId="77777777" w:rsidR="008649DE" w:rsidRDefault="008649DE" w:rsidP="00340A46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  <w:r w:rsidRPr="0020385B">
        <w:rPr>
          <w:rFonts w:ascii="Avenir 45" w:hAnsi="Avenir 45"/>
        </w:rPr>
        <w:t>•</w:t>
      </w:r>
      <w:r w:rsidR="00340A46">
        <w:rPr>
          <w:rFonts w:ascii="Avenir 45" w:hAnsi="Avenir 45"/>
        </w:rPr>
        <w:t xml:space="preserve"> </w:t>
      </w:r>
      <w:r w:rsidR="00312534">
        <w:rPr>
          <w:rFonts w:ascii="Avenir 45" w:hAnsi="Avenir 45"/>
        </w:rPr>
        <w:t xml:space="preserve"> </w:t>
      </w:r>
      <w:r w:rsidR="00340A46">
        <w:rPr>
          <w:rFonts w:ascii="Avenir 45" w:hAnsi="Avenir 45"/>
        </w:rPr>
        <w:t>Docker , Kubernates</w:t>
      </w:r>
      <w:r w:rsidRPr="0020385B">
        <w:rPr>
          <w:rFonts w:ascii="Avenir 45" w:hAnsi="Avenir 45"/>
        </w:rPr>
        <w:t xml:space="preserve"> </w:t>
      </w:r>
      <w:r w:rsidRPr="0020385B">
        <w:rPr>
          <w:rFonts w:ascii="Avenir 45" w:hAnsi="Avenir 45"/>
        </w:rPr>
        <w:tab/>
      </w:r>
    </w:p>
    <w:p w14:paraId="4B64EA2E" w14:textId="77777777" w:rsidR="00BC346C" w:rsidRPr="0020385B" w:rsidRDefault="00BC346C" w:rsidP="008649DE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</w:p>
    <w:p w14:paraId="0DBB577E" w14:textId="77777777" w:rsidR="00605EEE" w:rsidRDefault="00605EEE" w:rsidP="00842F03">
      <w:pPr>
        <w:pStyle w:val="ResumeBullet2"/>
        <w:numPr>
          <w:ilvl w:val="0"/>
          <w:numId w:val="0"/>
        </w:numPr>
        <w:rPr>
          <w:rFonts w:ascii="Avenir 45" w:hAnsi="Avenir 45"/>
          <w:b/>
          <w:i/>
        </w:rPr>
      </w:pPr>
    </w:p>
    <w:p w14:paraId="7978CCC3" w14:textId="069E9B60" w:rsidR="008649DE" w:rsidRDefault="008649DE" w:rsidP="00842F03">
      <w:pPr>
        <w:pStyle w:val="ResumeBullet2"/>
        <w:numPr>
          <w:ilvl w:val="0"/>
          <w:numId w:val="0"/>
        </w:numPr>
        <w:rPr>
          <w:rFonts w:ascii="Avenir 45" w:hAnsi="Avenir 45"/>
          <w:i/>
        </w:rPr>
      </w:pPr>
      <w:r w:rsidRPr="0020385B">
        <w:rPr>
          <w:rFonts w:ascii="Avenir 45" w:hAnsi="Avenir 45"/>
          <w:b/>
          <w:i/>
        </w:rPr>
        <w:t>Environment:</w:t>
      </w:r>
      <w:r w:rsidRPr="0020385B">
        <w:rPr>
          <w:rFonts w:ascii="Avenir 45" w:hAnsi="Avenir 45"/>
          <w:i/>
        </w:rPr>
        <w:t xml:space="preserve"> </w:t>
      </w:r>
      <w:r w:rsidR="00BC346C">
        <w:rPr>
          <w:rFonts w:ascii="Avenir 45" w:hAnsi="Avenir 45"/>
          <w:i/>
        </w:rPr>
        <w:t>Hardware:</w:t>
      </w:r>
      <w:r w:rsidR="00055138">
        <w:rPr>
          <w:rFonts w:ascii="Avenir 45" w:hAnsi="Avenir 45"/>
          <w:i/>
        </w:rPr>
        <w:t>HP</w:t>
      </w:r>
      <w:r w:rsidR="00BC346C">
        <w:rPr>
          <w:rFonts w:ascii="Avenir 45" w:hAnsi="Avenir 45"/>
          <w:i/>
        </w:rPr>
        <w:t xml:space="preserve"> Laptop</w:t>
      </w:r>
      <w:r w:rsidRPr="0020385B">
        <w:rPr>
          <w:rFonts w:ascii="Avenir 45" w:hAnsi="Avenir 45"/>
          <w:i/>
        </w:rPr>
        <w:t>,</w:t>
      </w:r>
      <w:r w:rsidR="00BC346C">
        <w:rPr>
          <w:rFonts w:ascii="Avenir 45" w:hAnsi="Avenir 45"/>
          <w:i/>
        </w:rPr>
        <w:t>Operatiog System:</w:t>
      </w:r>
      <w:r w:rsidRPr="0020385B">
        <w:rPr>
          <w:rFonts w:ascii="Avenir 45" w:hAnsi="Avenir 45"/>
          <w:i/>
        </w:rPr>
        <w:t xml:space="preserve"> </w:t>
      </w:r>
      <w:r w:rsidR="00BC346C">
        <w:rPr>
          <w:rFonts w:ascii="Avenir 45" w:hAnsi="Avenir 45"/>
          <w:i/>
        </w:rPr>
        <w:t>Window 10</w:t>
      </w:r>
      <w:r w:rsidRPr="0020385B">
        <w:rPr>
          <w:rFonts w:ascii="Avenir 45" w:hAnsi="Avenir 45"/>
          <w:i/>
        </w:rPr>
        <w:t>,</w:t>
      </w:r>
      <w:r w:rsidR="00BC346C">
        <w:rPr>
          <w:rFonts w:ascii="Avenir 45" w:hAnsi="Avenir 45"/>
          <w:i/>
        </w:rPr>
        <w:t xml:space="preserve"> Software:</w:t>
      </w:r>
      <w:r w:rsidRPr="0020385B">
        <w:rPr>
          <w:rFonts w:ascii="Avenir 45" w:hAnsi="Avenir 45"/>
          <w:i/>
        </w:rPr>
        <w:t xml:space="preserve"> </w:t>
      </w:r>
      <w:r w:rsidR="00BC346C">
        <w:rPr>
          <w:rFonts w:ascii="Avenir 45" w:hAnsi="Avenir 45"/>
          <w:i/>
        </w:rPr>
        <w:t>Eclipse IDE</w:t>
      </w:r>
      <w:r w:rsidR="00340A46">
        <w:rPr>
          <w:rFonts w:ascii="Avenir 45" w:hAnsi="Avenir 45"/>
          <w:i/>
        </w:rPr>
        <w:t xml:space="preserve"> 2020</w:t>
      </w:r>
      <w:r w:rsidRPr="0020385B">
        <w:rPr>
          <w:rFonts w:ascii="Avenir 45" w:hAnsi="Avenir 45"/>
          <w:i/>
        </w:rPr>
        <w:t>,</w:t>
      </w:r>
      <w:r w:rsidR="00BC346C">
        <w:rPr>
          <w:rFonts w:ascii="Avenir 45" w:hAnsi="Avenir 45"/>
          <w:i/>
        </w:rPr>
        <w:t xml:space="preserve"> Language:</w:t>
      </w:r>
      <w:r w:rsidRPr="0020385B">
        <w:rPr>
          <w:rFonts w:ascii="Avenir 45" w:hAnsi="Avenir 45"/>
          <w:i/>
        </w:rPr>
        <w:t xml:space="preserve"> </w:t>
      </w:r>
      <w:r w:rsidR="00BC346C">
        <w:rPr>
          <w:rFonts w:ascii="Avenir 45" w:hAnsi="Avenir 45"/>
          <w:i/>
        </w:rPr>
        <w:t>JAVA(Spring)</w:t>
      </w:r>
      <w:r w:rsidRPr="0020385B">
        <w:rPr>
          <w:rFonts w:ascii="Avenir 45" w:hAnsi="Avenir 45"/>
          <w:i/>
        </w:rPr>
        <w:t>)</w:t>
      </w:r>
    </w:p>
    <w:p w14:paraId="2A543DD1" w14:textId="77777777" w:rsidR="00680F32" w:rsidRDefault="00680F32" w:rsidP="00842F03">
      <w:pPr>
        <w:pStyle w:val="ResumeBullet2"/>
        <w:numPr>
          <w:ilvl w:val="0"/>
          <w:numId w:val="0"/>
        </w:numPr>
        <w:rPr>
          <w:rFonts w:ascii="Avenir 45" w:hAnsi="Avenir 45"/>
          <w:i/>
        </w:rPr>
      </w:pPr>
    </w:p>
    <w:p w14:paraId="7CD440D5" w14:textId="77777777" w:rsidR="00680F32" w:rsidRPr="00680F32" w:rsidRDefault="00680F32" w:rsidP="00680F32">
      <w:pPr>
        <w:pStyle w:val="ResumeBullet2"/>
        <w:numPr>
          <w:ilvl w:val="0"/>
          <w:numId w:val="2"/>
        </w:numPr>
        <w:rPr>
          <w:rFonts w:ascii="Avenir 45" w:hAnsi="Avenir 45"/>
          <w:i/>
          <w:lang w:val="en-IN"/>
        </w:rPr>
      </w:pPr>
      <w:r w:rsidRPr="00680F32">
        <w:rPr>
          <w:rFonts w:ascii="Avenir 45" w:hAnsi="Avenir 45"/>
          <w:b/>
          <w:bCs/>
          <w:i/>
          <w:lang w:val="en-IN"/>
        </w:rPr>
        <w:t>1. Projects on Power Platform.</w:t>
      </w:r>
    </w:p>
    <w:p w14:paraId="75C81746" w14:textId="77777777" w:rsidR="00680F32" w:rsidRPr="00680F32" w:rsidRDefault="00680F32" w:rsidP="00680F32">
      <w:pPr>
        <w:pStyle w:val="ResumeBullet2"/>
        <w:numPr>
          <w:ilvl w:val="0"/>
          <w:numId w:val="2"/>
        </w:numPr>
        <w:rPr>
          <w:rFonts w:ascii="Avenir 45" w:hAnsi="Avenir 45"/>
          <w:i/>
          <w:lang w:val="en-IN"/>
        </w:rPr>
      </w:pPr>
      <w:r w:rsidRPr="00680F32">
        <w:rPr>
          <w:rFonts w:ascii="Avenir 45" w:hAnsi="Avenir 45"/>
          <w:b/>
          <w:bCs/>
          <w:i/>
          <w:lang w:val="en-IN"/>
        </w:rPr>
        <w:t xml:space="preserve">Canvas App: </w:t>
      </w:r>
    </w:p>
    <w:p w14:paraId="1831C7DA" w14:textId="77777777" w:rsidR="00680F32" w:rsidRPr="00680F32" w:rsidRDefault="00680F32" w:rsidP="00680F32">
      <w:pPr>
        <w:pStyle w:val="ResumeBullet2"/>
        <w:numPr>
          <w:ilvl w:val="0"/>
          <w:numId w:val="2"/>
        </w:numPr>
        <w:rPr>
          <w:rFonts w:ascii="Avenir 45" w:hAnsi="Avenir 45"/>
          <w:i/>
          <w:lang w:val="en-IN"/>
        </w:rPr>
      </w:pPr>
      <w:r w:rsidRPr="00680F32">
        <w:rPr>
          <w:rFonts w:ascii="Avenir 45" w:hAnsi="Avenir 45"/>
          <w:i/>
          <w:lang w:val="en-IN"/>
        </w:rPr>
        <w:t>Design &amp; Development of Canvas Applications, which has rich UI navigation. Profound knowledge in Gallery, Form, Components, Formulas concepts. Created a Canvas App with authentication for display and update employee data from a data source(SharePoint list).</w:t>
      </w:r>
    </w:p>
    <w:p w14:paraId="48CCAD91" w14:textId="77777777" w:rsidR="00680F32" w:rsidRPr="00680F32" w:rsidRDefault="00680F32" w:rsidP="00680F32">
      <w:pPr>
        <w:pStyle w:val="ResumeBullet2"/>
        <w:numPr>
          <w:ilvl w:val="0"/>
          <w:numId w:val="2"/>
        </w:numPr>
        <w:rPr>
          <w:rFonts w:ascii="Avenir 45" w:hAnsi="Avenir 45"/>
          <w:i/>
          <w:lang w:val="en-IN"/>
        </w:rPr>
      </w:pPr>
      <w:r w:rsidRPr="00680F32">
        <w:rPr>
          <w:rFonts w:ascii="Avenir 45" w:hAnsi="Avenir 45"/>
          <w:i/>
          <w:lang w:val="en-IN"/>
        </w:rPr>
        <w:t>Created a Canvas App for Timesheet entry for employees and resume upload and review by respected authenticated user and update the data in data source along email notification to the user.</w:t>
      </w:r>
    </w:p>
    <w:p w14:paraId="6F2B766E" w14:textId="77777777" w:rsidR="00680F32" w:rsidRPr="00680F32" w:rsidRDefault="00680F32" w:rsidP="00680F32">
      <w:pPr>
        <w:pStyle w:val="ResumeBullet2"/>
        <w:numPr>
          <w:ilvl w:val="0"/>
          <w:numId w:val="2"/>
        </w:numPr>
        <w:rPr>
          <w:rFonts w:ascii="Avenir 45" w:hAnsi="Avenir 45"/>
          <w:i/>
          <w:lang w:val="en-IN"/>
        </w:rPr>
      </w:pPr>
      <w:r w:rsidRPr="00680F32">
        <w:rPr>
          <w:rFonts w:ascii="Avenir 45" w:hAnsi="Avenir 45"/>
          <w:b/>
          <w:bCs/>
          <w:i/>
          <w:lang w:val="en-IN"/>
        </w:rPr>
        <w:t xml:space="preserve">Power Automate Flow : </w:t>
      </w:r>
    </w:p>
    <w:p w14:paraId="716B433C" w14:textId="77777777" w:rsidR="00680F32" w:rsidRPr="00680F32" w:rsidRDefault="00680F32" w:rsidP="00680F32">
      <w:pPr>
        <w:pStyle w:val="ResumeBullet2"/>
        <w:numPr>
          <w:ilvl w:val="0"/>
          <w:numId w:val="2"/>
        </w:numPr>
        <w:rPr>
          <w:rFonts w:ascii="Avenir 45" w:hAnsi="Avenir 45"/>
          <w:i/>
          <w:lang w:val="en-IN"/>
        </w:rPr>
      </w:pPr>
      <w:r w:rsidRPr="00680F32">
        <w:rPr>
          <w:rFonts w:ascii="Avenir 45" w:hAnsi="Avenir 45"/>
          <w:i/>
          <w:lang w:val="en-IN"/>
        </w:rPr>
        <w:t>Created Complex flows like Approval, Email Notification, Scheduled flow and Trigger flow using Power Automate.</w:t>
      </w:r>
    </w:p>
    <w:p w14:paraId="3AFF3694" w14:textId="77777777" w:rsidR="00680F32" w:rsidRPr="00680F32" w:rsidRDefault="00680F32" w:rsidP="00680F32">
      <w:pPr>
        <w:pStyle w:val="ResumeBullet2"/>
        <w:numPr>
          <w:ilvl w:val="0"/>
          <w:numId w:val="2"/>
        </w:numPr>
        <w:rPr>
          <w:rFonts w:ascii="Avenir 45" w:hAnsi="Avenir 45"/>
          <w:i/>
          <w:lang w:val="en-IN"/>
        </w:rPr>
      </w:pPr>
      <w:r w:rsidRPr="00680F32">
        <w:rPr>
          <w:rFonts w:ascii="Avenir 45" w:hAnsi="Avenir 45"/>
          <w:i/>
          <w:lang w:val="en-IN"/>
        </w:rPr>
        <w:t>Created Power Automated Flows and connected it to Power Apps for functions like email notifying for the user based on particular action in the Power Apps.</w:t>
      </w:r>
    </w:p>
    <w:p w14:paraId="6BDDA740" w14:textId="77777777" w:rsidR="00680F32" w:rsidRPr="00680F32" w:rsidRDefault="00680F32" w:rsidP="00680F32">
      <w:pPr>
        <w:pStyle w:val="ResumeBullet2"/>
        <w:numPr>
          <w:ilvl w:val="0"/>
          <w:numId w:val="2"/>
        </w:numPr>
        <w:rPr>
          <w:rFonts w:ascii="Avenir 45" w:hAnsi="Avenir 45"/>
          <w:i/>
          <w:lang w:val="en-IN"/>
        </w:rPr>
      </w:pPr>
      <w:r w:rsidRPr="00680F32">
        <w:rPr>
          <w:rFonts w:ascii="Avenir 45" w:hAnsi="Avenir 45"/>
          <w:b/>
          <w:bCs/>
          <w:i/>
          <w:lang w:val="en-IN"/>
        </w:rPr>
        <w:t xml:space="preserve">2. Projects on  SharePoint Online. </w:t>
      </w:r>
    </w:p>
    <w:p w14:paraId="31663A23" w14:textId="7AC43C69" w:rsidR="00680F32" w:rsidRPr="00680F32" w:rsidRDefault="00680F32" w:rsidP="00680F32">
      <w:pPr>
        <w:pStyle w:val="ResumeBullet2"/>
        <w:numPr>
          <w:ilvl w:val="0"/>
          <w:numId w:val="2"/>
        </w:numPr>
        <w:rPr>
          <w:rFonts w:ascii="Avenir 45" w:hAnsi="Avenir 45"/>
          <w:i/>
          <w:lang w:val="en-IN"/>
        </w:rPr>
      </w:pPr>
      <w:r w:rsidRPr="00680F32">
        <w:rPr>
          <w:rFonts w:ascii="Avenir 45" w:hAnsi="Avenir 45"/>
          <w:b/>
          <w:bCs/>
          <w:i/>
          <w:lang w:val="en-IN"/>
        </w:rPr>
        <w:t>SharePoint List</w:t>
      </w:r>
      <w:r w:rsidRPr="00680F32">
        <w:rPr>
          <w:rFonts w:ascii="Avenir 45" w:hAnsi="Avenir 45"/>
          <w:i/>
          <w:lang w:val="en-IN"/>
        </w:rPr>
        <w:t xml:space="preserve"> creation, Permissions, Custo</w:t>
      </w:r>
      <w:r w:rsidR="004C280D">
        <w:rPr>
          <w:rFonts w:ascii="Avenir 45" w:hAnsi="Avenir 45"/>
          <w:i/>
          <w:lang w:val="en-IN"/>
        </w:rPr>
        <w:t>m</w:t>
      </w:r>
      <w:r w:rsidRPr="00680F32">
        <w:rPr>
          <w:rFonts w:ascii="Avenir 45" w:hAnsi="Avenir 45"/>
          <w:i/>
          <w:lang w:val="en-IN"/>
        </w:rPr>
        <w:t xml:space="preserve"> lists, transferring data from one list to another list. Created Insert, Delete and Update data in SharePoint List through Power Apps.</w:t>
      </w:r>
    </w:p>
    <w:p w14:paraId="39D11C2B" w14:textId="77777777" w:rsidR="00680F32" w:rsidRPr="0020385B" w:rsidRDefault="00680F32" w:rsidP="00842F03">
      <w:pPr>
        <w:pStyle w:val="ResumeBullet2"/>
        <w:numPr>
          <w:ilvl w:val="0"/>
          <w:numId w:val="0"/>
        </w:numPr>
        <w:rPr>
          <w:rFonts w:ascii="Avenir 45" w:hAnsi="Avenir 45"/>
          <w:i/>
        </w:rPr>
      </w:pPr>
    </w:p>
    <w:p w14:paraId="26327417" w14:textId="77777777" w:rsidR="0020385B" w:rsidRPr="0020385B" w:rsidRDefault="0020385B" w:rsidP="00842F03">
      <w:pPr>
        <w:pStyle w:val="ResumeBullet2"/>
        <w:numPr>
          <w:ilvl w:val="0"/>
          <w:numId w:val="0"/>
        </w:numPr>
        <w:rPr>
          <w:rFonts w:ascii="Avenir 45" w:hAnsi="Avenir 45"/>
          <w:i/>
        </w:rPr>
      </w:pPr>
    </w:p>
    <w:p w14:paraId="18DDB124" w14:textId="59B6F2D0" w:rsidR="0020385B" w:rsidRPr="0020385B" w:rsidRDefault="0020385B" w:rsidP="0020385B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  <w:i/>
        </w:rPr>
      </w:pPr>
      <w:r w:rsidRPr="0020385B">
        <w:rPr>
          <w:rFonts w:ascii="Avenir 45" w:hAnsi="Avenir 45"/>
          <w:b/>
          <w:i/>
        </w:rPr>
        <w:tab/>
        <w:t xml:space="preserve"> </w:t>
      </w:r>
    </w:p>
    <w:p w14:paraId="0BE176A4" w14:textId="77777777" w:rsidR="004F73AA" w:rsidRPr="0020385B" w:rsidRDefault="004F73AA" w:rsidP="004F73AA">
      <w:pPr>
        <w:pStyle w:val="ResumeBodyChar"/>
        <w:rPr>
          <w:rFonts w:ascii="Avenir 45" w:hAnsi="Avenir 45"/>
          <w:i/>
          <w:szCs w:val="20"/>
        </w:rPr>
      </w:pPr>
    </w:p>
    <w:p w14:paraId="63912CC5" w14:textId="77777777" w:rsidR="004770A1" w:rsidRPr="0020385B" w:rsidRDefault="004770A1" w:rsidP="002B46BD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Summary of Projects</w:t>
      </w:r>
    </w:p>
    <w:p w14:paraId="77FB1F7A" w14:textId="77777777" w:rsidR="000020E6" w:rsidRDefault="000020E6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</w:p>
    <w:p w14:paraId="536F6E70" w14:textId="5BE19417" w:rsidR="0020385B" w:rsidRDefault="00312534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  <w:r>
        <w:rPr>
          <w:rFonts w:ascii="Avenir 45" w:hAnsi="Avenir 45"/>
          <w:b w:val="0"/>
          <w:sz w:val="20"/>
          <w:szCs w:val="20"/>
        </w:rPr>
        <w:t>Designing of a mini flying vehicle for surveillance (Drone) using Arduino Uno.</w:t>
      </w:r>
      <w:r w:rsidR="0020385B" w:rsidRPr="0020385B">
        <w:rPr>
          <w:rFonts w:ascii="Avenir 45" w:hAnsi="Avenir 45"/>
          <w:b w:val="0"/>
          <w:sz w:val="20"/>
          <w:szCs w:val="20"/>
        </w:rPr>
        <w:tab/>
      </w:r>
      <w:r w:rsidR="0094110C">
        <w:rPr>
          <w:rFonts w:ascii="Avenir 45" w:hAnsi="Avenir 45"/>
          <w:b w:val="0"/>
          <w:sz w:val="20"/>
          <w:szCs w:val="20"/>
        </w:rPr>
        <w:t>20/8/202</w:t>
      </w:r>
    </w:p>
    <w:p w14:paraId="74EC959A" w14:textId="77777777" w:rsidR="00340A46" w:rsidRDefault="00340A46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  <w:r>
        <w:rPr>
          <w:rFonts w:ascii="Avenir 45" w:hAnsi="Avenir 45"/>
          <w:b w:val="0"/>
          <w:sz w:val="20"/>
          <w:szCs w:val="20"/>
        </w:rPr>
        <w:t>Blogging Site Application</w:t>
      </w:r>
    </w:p>
    <w:p w14:paraId="333429C2" w14:textId="5354C721" w:rsidR="00340A46" w:rsidRDefault="00340A46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  <w:r>
        <w:rPr>
          <w:rFonts w:ascii="Avenir 45" w:hAnsi="Avenir 45"/>
          <w:b w:val="0"/>
          <w:sz w:val="20"/>
          <w:szCs w:val="20"/>
        </w:rPr>
        <w:t>Development of a Spring boot application using PostgreSQL, swagger, git, Jenkins etc.</w:t>
      </w:r>
    </w:p>
    <w:p w14:paraId="15D58B6F" w14:textId="778397D5" w:rsidR="00A54B47" w:rsidRPr="00A54B47" w:rsidRDefault="00A54B47" w:rsidP="00A54B47">
      <w:pPr>
        <w:rPr>
          <w:sz w:val="20"/>
          <w:szCs w:val="20"/>
        </w:rPr>
      </w:pPr>
      <w:r w:rsidRPr="00A54B47">
        <w:rPr>
          <w:rFonts w:ascii="Avenir 45" w:hAnsi="Avenir 45"/>
          <w:i/>
          <w:sz w:val="20"/>
          <w:szCs w:val="20"/>
          <w:lang w:val="en-IN"/>
        </w:rPr>
        <w:t>Projects on Power Platform</w:t>
      </w:r>
    </w:p>
    <w:p w14:paraId="3C52F086" w14:textId="77777777" w:rsidR="00A54B47" w:rsidRPr="00A54B47" w:rsidRDefault="00A54B47" w:rsidP="00A54B47">
      <w:pPr>
        <w:rPr>
          <w:sz w:val="20"/>
          <w:szCs w:val="20"/>
        </w:rPr>
      </w:pPr>
      <w:r w:rsidRPr="00A54B47">
        <w:rPr>
          <w:rFonts w:ascii="Avenir 45" w:hAnsi="Avenir 45"/>
          <w:i/>
          <w:sz w:val="20"/>
          <w:szCs w:val="20"/>
          <w:lang w:val="en-IN"/>
        </w:rPr>
        <w:t>Canvas App</w:t>
      </w:r>
    </w:p>
    <w:p w14:paraId="54E21E4B" w14:textId="77777777" w:rsidR="00A54B47" w:rsidRPr="00A54B47" w:rsidRDefault="00A54B47" w:rsidP="00A54B47">
      <w:pPr>
        <w:rPr>
          <w:sz w:val="20"/>
          <w:szCs w:val="20"/>
        </w:rPr>
      </w:pPr>
      <w:r w:rsidRPr="00A54B47">
        <w:rPr>
          <w:rFonts w:ascii="Avenir 45" w:hAnsi="Avenir 45"/>
          <w:i/>
          <w:sz w:val="20"/>
          <w:szCs w:val="20"/>
          <w:lang w:val="en-IN"/>
        </w:rPr>
        <w:t xml:space="preserve">Power Automate Flow </w:t>
      </w:r>
    </w:p>
    <w:p w14:paraId="01B10661" w14:textId="1A9C697D" w:rsidR="00A54B47" w:rsidRPr="00A54B47" w:rsidRDefault="00A54B47" w:rsidP="00A54B47">
      <w:pPr>
        <w:rPr>
          <w:sz w:val="20"/>
          <w:szCs w:val="20"/>
        </w:rPr>
      </w:pPr>
      <w:r w:rsidRPr="00A54B47">
        <w:rPr>
          <w:rFonts w:ascii="Avenir 45" w:hAnsi="Avenir 45"/>
          <w:i/>
          <w:sz w:val="20"/>
          <w:szCs w:val="20"/>
          <w:lang w:val="en-IN"/>
        </w:rPr>
        <w:t>Projects on SharePoint Online</w:t>
      </w:r>
    </w:p>
    <w:p w14:paraId="7F4E76A0" w14:textId="77777777" w:rsidR="00A54B47" w:rsidRPr="00A54B47" w:rsidRDefault="00A54B47" w:rsidP="00A54B47">
      <w:pPr>
        <w:rPr>
          <w:sz w:val="20"/>
          <w:szCs w:val="20"/>
        </w:rPr>
      </w:pPr>
      <w:r w:rsidRPr="00A54B47">
        <w:rPr>
          <w:rFonts w:ascii="Avenir 45" w:hAnsi="Avenir 45"/>
          <w:i/>
          <w:sz w:val="20"/>
          <w:szCs w:val="20"/>
          <w:lang w:val="en-IN"/>
        </w:rPr>
        <w:t xml:space="preserve">SharePoint List </w:t>
      </w:r>
    </w:p>
    <w:p w14:paraId="76682EBA" w14:textId="77777777" w:rsidR="00A54B47" w:rsidRPr="00A54B47" w:rsidRDefault="00A54B47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bCs w:val="0"/>
          <w:sz w:val="20"/>
          <w:szCs w:val="20"/>
        </w:rPr>
      </w:pPr>
    </w:p>
    <w:p w14:paraId="7332D835" w14:textId="77777777" w:rsidR="0020385B" w:rsidRPr="0020385B" w:rsidRDefault="0020385B" w:rsidP="0020385B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</w:p>
    <w:p w14:paraId="009D5634" w14:textId="77777777" w:rsidR="0020385B" w:rsidRPr="0020385B" w:rsidRDefault="0020385B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</w:p>
    <w:p w14:paraId="2F00C090" w14:textId="77777777" w:rsidR="0020385B" w:rsidRPr="0020385B" w:rsidRDefault="0020385B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</w:p>
    <w:p w14:paraId="4AE82C94" w14:textId="77777777" w:rsidR="00231CBC" w:rsidRPr="0020385B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Training and Seminars</w:t>
      </w:r>
    </w:p>
    <w:p w14:paraId="2D54DE11" w14:textId="48ABA256" w:rsidR="00850DE9" w:rsidRDefault="00850DE9" w:rsidP="00850DE9">
      <w:pPr>
        <w:pStyle w:val="ResumeList"/>
        <w:numPr>
          <w:ilvl w:val="0"/>
          <w:numId w:val="7"/>
        </w:numPr>
        <w:rPr>
          <w:rFonts w:ascii="Avenir 45" w:hAnsi="Avenir 45"/>
        </w:rPr>
      </w:pPr>
      <w:r>
        <w:rPr>
          <w:rFonts w:ascii="Avenir 45" w:hAnsi="Avenir 45"/>
        </w:rPr>
        <w:t>Core Java</w:t>
      </w:r>
    </w:p>
    <w:p w14:paraId="7B7F8EFC" w14:textId="140177C1" w:rsidR="00850DE9" w:rsidRPr="00AD596E" w:rsidRDefault="00EC68C7" w:rsidP="00850DE9">
      <w:pPr>
        <w:pStyle w:val="ResumeList"/>
        <w:numPr>
          <w:ilvl w:val="0"/>
          <w:numId w:val="7"/>
        </w:numPr>
        <w:rPr>
          <w:rFonts w:ascii="Avenir 45" w:hAnsi="Avenir 45"/>
        </w:rPr>
      </w:pPr>
      <w:r>
        <w:rPr>
          <w:rFonts w:ascii="Avenir 45" w:hAnsi="Avenir 45"/>
        </w:rPr>
        <w:t>Spring Boot</w:t>
      </w:r>
    </w:p>
    <w:p w14:paraId="17804797" w14:textId="529FFD9B" w:rsidR="00850DE9" w:rsidRPr="00341E7B" w:rsidRDefault="00850DE9" w:rsidP="00EC68C7">
      <w:pPr>
        <w:pStyle w:val="ResumeList"/>
        <w:numPr>
          <w:ilvl w:val="0"/>
          <w:numId w:val="7"/>
        </w:numPr>
        <w:rPr>
          <w:rFonts w:ascii="Avenir 45" w:hAnsi="Avenir 45"/>
          <w:sz w:val="22"/>
          <w:szCs w:val="22"/>
        </w:rPr>
      </w:pPr>
      <w:r>
        <w:rPr>
          <w:rFonts w:ascii="Avenir 45" w:hAnsi="Avenir 45"/>
        </w:rPr>
        <w:t>Postman</w:t>
      </w:r>
    </w:p>
    <w:p w14:paraId="5ED10876" w14:textId="0E72AAEA" w:rsidR="00341E7B" w:rsidRPr="00EC68C7" w:rsidRDefault="00341E7B" w:rsidP="00EC68C7">
      <w:pPr>
        <w:pStyle w:val="ResumeList"/>
        <w:numPr>
          <w:ilvl w:val="0"/>
          <w:numId w:val="7"/>
        </w:numPr>
        <w:rPr>
          <w:rFonts w:ascii="Avenir 45" w:hAnsi="Avenir 45"/>
          <w:sz w:val="22"/>
          <w:szCs w:val="22"/>
        </w:rPr>
      </w:pPr>
      <w:r>
        <w:rPr>
          <w:rFonts w:ascii="Avenir 45" w:hAnsi="Avenir 45"/>
        </w:rPr>
        <w:t>Dev Ops</w:t>
      </w:r>
    </w:p>
    <w:p w14:paraId="2F471D76" w14:textId="77777777" w:rsidR="00850DE9" w:rsidRDefault="00850DE9" w:rsidP="00850DE9">
      <w:pPr>
        <w:pStyle w:val="ResumeList"/>
        <w:numPr>
          <w:ilvl w:val="0"/>
          <w:numId w:val="7"/>
        </w:numPr>
        <w:rPr>
          <w:rFonts w:ascii="Avenir 45" w:hAnsi="Avenir 45"/>
        </w:rPr>
      </w:pPr>
      <w:r>
        <w:rPr>
          <w:rFonts w:ascii="Avenir 45" w:hAnsi="Avenir 45"/>
        </w:rPr>
        <w:t>AWS Cloud</w:t>
      </w:r>
    </w:p>
    <w:p w14:paraId="5641F4C8" w14:textId="77777777" w:rsidR="00850DE9" w:rsidRDefault="00850DE9" w:rsidP="00850DE9">
      <w:pPr>
        <w:pStyle w:val="ResumeList"/>
        <w:numPr>
          <w:ilvl w:val="0"/>
          <w:numId w:val="7"/>
        </w:numPr>
        <w:rPr>
          <w:rFonts w:ascii="Avenir 45" w:hAnsi="Avenir 45"/>
        </w:rPr>
      </w:pPr>
      <w:r>
        <w:rPr>
          <w:rFonts w:ascii="Avenir 45" w:hAnsi="Avenir 45"/>
        </w:rPr>
        <w:t>Dockers</w:t>
      </w:r>
    </w:p>
    <w:p w14:paraId="3B589059" w14:textId="77777777" w:rsidR="00850DE9" w:rsidRDefault="00850DE9" w:rsidP="00850DE9">
      <w:pPr>
        <w:pStyle w:val="ResumeList"/>
        <w:numPr>
          <w:ilvl w:val="0"/>
          <w:numId w:val="7"/>
        </w:numPr>
        <w:rPr>
          <w:rFonts w:ascii="Avenir 45" w:hAnsi="Avenir 45"/>
        </w:rPr>
      </w:pPr>
      <w:r>
        <w:rPr>
          <w:rFonts w:ascii="Avenir 45" w:hAnsi="Avenir 45"/>
        </w:rPr>
        <w:t>Kubernetes</w:t>
      </w:r>
    </w:p>
    <w:p w14:paraId="4FA66B31" w14:textId="77777777" w:rsidR="00850DE9" w:rsidRDefault="00850DE9" w:rsidP="00850DE9">
      <w:pPr>
        <w:pStyle w:val="ResumeList"/>
        <w:numPr>
          <w:ilvl w:val="0"/>
          <w:numId w:val="7"/>
        </w:numPr>
        <w:rPr>
          <w:rFonts w:ascii="Avenir 45" w:hAnsi="Avenir 45"/>
        </w:rPr>
      </w:pPr>
      <w:r>
        <w:rPr>
          <w:rFonts w:ascii="Avenir 45" w:hAnsi="Avenir 45"/>
        </w:rPr>
        <w:t>Swagger</w:t>
      </w:r>
    </w:p>
    <w:p w14:paraId="3E6B0DDE" w14:textId="77777777" w:rsidR="00850DE9" w:rsidRDefault="00850DE9" w:rsidP="00850DE9">
      <w:pPr>
        <w:pStyle w:val="ResumeList"/>
        <w:numPr>
          <w:ilvl w:val="0"/>
          <w:numId w:val="7"/>
        </w:numPr>
        <w:rPr>
          <w:rFonts w:ascii="Avenir 45" w:hAnsi="Avenir 45"/>
        </w:rPr>
      </w:pPr>
      <w:r>
        <w:rPr>
          <w:rFonts w:ascii="Avenir 45" w:hAnsi="Avenir 45"/>
        </w:rPr>
        <w:t>Soft skills</w:t>
      </w:r>
    </w:p>
    <w:p w14:paraId="2BFFDA09" w14:textId="77777777" w:rsidR="00850DE9" w:rsidRDefault="00850DE9" w:rsidP="00850DE9">
      <w:pPr>
        <w:pStyle w:val="ResumeList"/>
        <w:numPr>
          <w:ilvl w:val="0"/>
          <w:numId w:val="7"/>
        </w:numPr>
        <w:rPr>
          <w:rFonts w:ascii="Avenir 45" w:hAnsi="Avenir 45"/>
        </w:rPr>
      </w:pPr>
      <w:r>
        <w:rPr>
          <w:rFonts w:ascii="Avenir 45" w:hAnsi="Avenir 45"/>
        </w:rPr>
        <w:t>Microsoft Power Platform</w:t>
      </w:r>
    </w:p>
    <w:p w14:paraId="48030E0F" w14:textId="39973B91" w:rsidR="00C204F9" w:rsidRPr="0020385B" w:rsidRDefault="00C204F9" w:rsidP="00231CBC">
      <w:pPr>
        <w:pStyle w:val="ResumeList"/>
        <w:rPr>
          <w:rFonts w:ascii="Avenir 45" w:hAnsi="Avenir 45"/>
          <w:sz w:val="22"/>
          <w:szCs w:val="22"/>
        </w:rPr>
      </w:pPr>
    </w:p>
    <w:p w14:paraId="383F20FA" w14:textId="77777777" w:rsidR="003D1BB4" w:rsidRPr="0020385B" w:rsidRDefault="003D1BB4" w:rsidP="00C204F9">
      <w:pPr>
        <w:pStyle w:val="ResumeBodyChar"/>
        <w:tabs>
          <w:tab w:val="right" w:pos="10080"/>
        </w:tabs>
        <w:rPr>
          <w:rFonts w:ascii="Avenir 45" w:hAnsi="Avenir 45"/>
          <w:szCs w:val="20"/>
        </w:rPr>
      </w:pPr>
    </w:p>
    <w:p w14:paraId="68E0F441" w14:textId="77777777" w:rsidR="003D1BB4" w:rsidRPr="0020385B" w:rsidRDefault="003D1BB4" w:rsidP="00C204F9">
      <w:pPr>
        <w:pStyle w:val="ResumeBodyChar"/>
        <w:tabs>
          <w:tab w:val="right" w:pos="10080"/>
        </w:tabs>
        <w:rPr>
          <w:rFonts w:ascii="Avenir 45" w:hAnsi="Avenir 45"/>
          <w:szCs w:val="20"/>
        </w:rPr>
      </w:pPr>
    </w:p>
    <w:p w14:paraId="19074EDD" w14:textId="77777777" w:rsidR="0020385B" w:rsidRPr="0020385B" w:rsidRDefault="0020385B" w:rsidP="00C204F9">
      <w:pPr>
        <w:pStyle w:val="ResumeBodyChar"/>
        <w:tabs>
          <w:tab w:val="right" w:pos="10080"/>
        </w:tabs>
        <w:rPr>
          <w:rFonts w:ascii="Avenir 45" w:hAnsi="Avenir 45"/>
          <w:szCs w:val="20"/>
        </w:rPr>
      </w:pPr>
    </w:p>
    <w:p w14:paraId="48692151" w14:textId="77777777" w:rsidR="0072665C" w:rsidRPr="0020385B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Certifications</w:t>
      </w:r>
    </w:p>
    <w:p w14:paraId="09C4D53F" w14:textId="47E7C143" w:rsidR="00166F49" w:rsidRDefault="00055138" w:rsidP="002362F8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Core JAVA</w:t>
      </w:r>
    </w:p>
    <w:p w14:paraId="043000A3" w14:textId="6143A7B1" w:rsidR="0072665C" w:rsidRDefault="00503238" w:rsidP="002362F8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Microsoft Power Platform</w:t>
      </w:r>
      <w:r w:rsidR="00C42C63">
        <w:rPr>
          <w:rFonts w:ascii="Avenir 45" w:hAnsi="Avenir 45"/>
        </w:rPr>
        <w:t xml:space="preserve"> Fundamentals (PL-900)</w:t>
      </w:r>
    </w:p>
    <w:p w14:paraId="071CA397" w14:textId="77777777" w:rsidR="00875F25" w:rsidRDefault="00875F25" w:rsidP="002362F8">
      <w:pPr>
        <w:pStyle w:val="ResumeList"/>
        <w:rPr>
          <w:rFonts w:ascii="Avenir 45" w:hAnsi="Avenir 45"/>
        </w:rPr>
      </w:pPr>
    </w:p>
    <w:p w14:paraId="208EA633" w14:textId="12E8C6BB" w:rsidR="005757A0" w:rsidRPr="0020385B" w:rsidRDefault="00875F25" w:rsidP="002362F8">
      <w:pPr>
        <w:pStyle w:val="ResumeList"/>
        <w:rPr>
          <w:rFonts w:ascii="Avenir 45" w:hAnsi="Avenir 45"/>
        </w:rPr>
      </w:pPr>
      <w:r>
        <w:rPr>
          <w:noProof/>
        </w:rPr>
        <w:drawing>
          <wp:inline distT="0" distB="0" distL="0" distR="0" wp14:anchorId="04A29169" wp14:editId="6BB11247">
            <wp:extent cx="1295400" cy="1295400"/>
            <wp:effectExtent l="0" t="0" r="0" b="0"/>
            <wp:docPr id="3" name="Picture 3" descr="Microsoft Certified: Power Platform Fundament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Certified: Power Platform Fundamentals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E029" w14:textId="77777777" w:rsidR="0020385B" w:rsidRPr="0020385B" w:rsidRDefault="0020385B" w:rsidP="00147506">
      <w:pPr>
        <w:pStyle w:val="ResumeBodyChar"/>
        <w:tabs>
          <w:tab w:val="right" w:pos="10080"/>
        </w:tabs>
        <w:rPr>
          <w:rFonts w:ascii="Avenir 45" w:hAnsi="Avenir 45"/>
          <w:b/>
          <w:i/>
          <w:szCs w:val="20"/>
        </w:rPr>
      </w:pPr>
    </w:p>
    <w:p w14:paraId="57187E94" w14:textId="77777777" w:rsidR="00231CBC" w:rsidRPr="0020385B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Education</w:t>
      </w:r>
    </w:p>
    <w:p w14:paraId="61BCCD01" w14:textId="7166EC5C" w:rsidR="0020385B" w:rsidRPr="0020385B" w:rsidRDefault="00055138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Narula Institute</w:t>
      </w:r>
      <w:r w:rsidR="00F649BF">
        <w:rPr>
          <w:rFonts w:ascii="Avenir 45" w:hAnsi="Avenir 45"/>
        </w:rPr>
        <w:t xml:space="preserve"> of Technology</w:t>
      </w:r>
      <w:r>
        <w:rPr>
          <w:rFonts w:ascii="Avenir 45" w:hAnsi="Avenir 45"/>
        </w:rPr>
        <w:t xml:space="preserve"> (M.A.K.A.U.T.)</w:t>
      </w:r>
      <w:r w:rsidR="0020385B" w:rsidRPr="0020385B">
        <w:rPr>
          <w:rFonts w:ascii="Avenir 45" w:hAnsi="Avenir 45"/>
        </w:rPr>
        <w:t xml:space="preserve">, </w:t>
      </w:r>
      <w:r w:rsidR="00F649BF">
        <w:rPr>
          <w:rFonts w:ascii="Avenir 45" w:hAnsi="Avenir 45"/>
        </w:rPr>
        <w:t>Kolkata</w:t>
      </w:r>
      <w:r w:rsidR="0020385B" w:rsidRPr="0020385B">
        <w:rPr>
          <w:rFonts w:ascii="Avenir 45" w:hAnsi="Avenir 45"/>
        </w:rPr>
        <w:t xml:space="preserve">, </w:t>
      </w:r>
      <w:r w:rsidR="00F649BF">
        <w:rPr>
          <w:rFonts w:ascii="Avenir 45" w:hAnsi="Avenir 45"/>
        </w:rPr>
        <w:t>West Bengal</w:t>
      </w:r>
      <w:r w:rsidR="0020385B" w:rsidRPr="0020385B">
        <w:rPr>
          <w:rFonts w:ascii="Avenir 45" w:hAnsi="Avenir 45"/>
        </w:rPr>
        <w:t xml:space="preserve">, </w:t>
      </w:r>
      <w:r w:rsidR="00F649BF">
        <w:rPr>
          <w:rFonts w:ascii="Avenir 45" w:hAnsi="Avenir 45"/>
        </w:rPr>
        <w:t>India</w:t>
      </w:r>
      <w:r w:rsidR="00BE399B">
        <w:rPr>
          <w:rFonts w:ascii="Avenir 45" w:hAnsi="Avenir 45"/>
        </w:rPr>
        <w:t xml:space="preserve">, </w:t>
      </w:r>
      <w:r w:rsidR="00F649BF">
        <w:rPr>
          <w:rFonts w:ascii="Avenir 45" w:hAnsi="Avenir 45"/>
        </w:rPr>
        <w:t>Bachelor of Technology/</w:t>
      </w:r>
      <w:r w:rsidR="00F649BF">
        <w:rPr>
          <w:rFonts w:ascii="Avenir 45" w:hAnsi="Avenir 45"/>
          <w:b/>
        </w:rPr>
        <w:t>Electronics and Communication Engineering</w:t>
      </w:r>
      <w:r w:rsidR="0020385B" w:rsidRPr="0020385B">
        <w:rPr>
          <w:rFonts w:ascii="Avenir 45" w:hAnsi="Avenir 45"/>
          <w:b/>
        </w:rPr>
        <w:t>,</w:t>
      </w:r>
      <w:r w:rsidR="0020385B" w:rsidRPr="0020385B">
        <w:rPr>
          <w:rFonts w:ascii="Avenir 45" w:hAnsi="Avenir 45"/>
        </w:rPr>
        <w:t xml:space="preserve"> </w:t>
      </w:r>
      <w:r w:rsidR="00F649BF">
        <w:rPr>
          <w:rFonts w:ascii="Avenir 45" w:hAnsi="Avenir 45"/>
        </w:rPr>
        <w:t>2021</w:t>
      </w:r>
    </w:p>
    <w:p w14:paraId="23118604" w14:textId="77777777" w:rsidR="00100F51" w:rsidRPr="0020385B" w:rsidRDefault="00100F51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14:paraId="724F1B72" w14:textId="77777777" w:rsidR="00BC4D97" w:rsidRPr="0020385B" w:rsidRDefault="00BC4D97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14:paraId="5FDCD601" w14:textId="77777777" w:rsidR="0020385B" w:rsidRPr="0020385B" w:rsidRDefault="0020385B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14:paraId="360ACC4A" w14:textId="77777777" w:rsidR="0072665C" w:rsidRPr="0020385B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Professional Organizations</w:t>
      </w:r>
    </w:p>
    <w:p w14:paraId="574C0A40" w14:textId="7C5A7594" w:rsidR="00C120E3" w:rsidRPr="0020385B" w:rsidRDefault="00F649BF" w:rsidP="00C120E3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Capgemini, India</w:t>
      </w:r>
    </w:p>
    <w:p w14:paraId="1B320B26" w14:textId="77777777" w:rsidR="00BA7163" w:rsidRPr="0020385B" w:rsidRDefault="00BA7163" w:rsidP="00C120E3">
      <w:pPr>
        <w:pStyle w:val="ResumeList"/>
        <w:rPr>
          <w:rFonts w:ascii="Avenir 45" w:hAnsi="Avenir 45"/>
        </w:rPr>
      </w:pPr>
    </w:p>
    <w:p w14:paraId="69E278BC" w14:textId="77777777" w:rsidR="0020385B" w:rsidRPr="0020385B" w:rsidRDefault="0020385B" w:rsidP="00100F51">
      <w:pPr>
        <w:pStyle w:val="ResumeHeading"/>
        <w:numPr>
          <w:ilvl w:val="0"/>
          <w:numId w:val="0"/>
        </w:numPr>
        <w:spacing w:before="0"/>
        <w:rPr>
          <w:rFonts w:ascii="Avenir 45" w:hAnsi="Avenir 45"/>
          <w:sz w:val="20"/>
          <w:szCs w:val="20"/>
        </w:rPr>
      </w:pPr>
    </w:p>
    <w:p w14:paraId="303EAC86" w14:textId="77777777" w:rsidR="0020385B" w:rsidRPr="0020385B" w:rsidRDefault="0020385B" w:rsidP="00100F51">
      <w:pPr>
        <w:pStyle w:val="ResumeHeading"/>
        <w:numPr>
          <w:ilvl w:val="0"/>
          <w:numId w:val="0"/>
        </w:numPr>
        <w:spacing w:before="0"/>
        <w:rPr>
          <w:rFonts w:ascii="Avenir 45" w:hAnsi="Avenir 45"/>
          <w:sz w:val="20"/>
          <w:szCs w:val="20"/>
        </w:rPr>
      </w:pPr>
    </w:p>
    <w:p w14:paraId="6F6D5D8E" w14:textId="77777777" w:rsidR="0072665C" w:rsidRPr="0020385B" w:rsidRDefault="0072665C" w:rsidP="00100F51">
      <w:pPr>
        <w:pStyle w:val="ResumeHeading"/>
        <w:numPr>
          <w:ilvl w:val="0"/>
          <w:numId w:val="0"/>
        </w:numP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Publications/Presentations</w:t>
      </w:r>
    </w:p>
    <w:p w14:paraId="51AAF85C" w14:textId="77777777" w:rsidR="00FF627B" w:rsidRPr="0020385B" w:rsidRDefault="00FF627B">
      <w:pPr>
        <w:pStyle w:val="ResumeCitation"/>
        <w:rPr>
          <w:rFonts w:ascii="Avenir 45" w:hAnsi="Avenir 45"/>
          <w:szCs w:val="20"/>
        </w:rPr>
      </w:pPr>
    </w:p>
    <w:sectPr w:rsidR="00FF627B" w:rsidRPr="0020385B" w:rsidSect="008F3C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F9C2" w14:textId="77777777" w:rsidR="00E10EC6" w:rsidRDefault="00E10EC6">
      <w:r>
        <w:separator/>
      </w:r>
    </w:p>
  </w:endnote>
  <w:endnote w:type="continuationSeparator" w:id="0">
    <w:p w14:paraId="4CAF7372" w14:textId="77777777" w:rsidR="00E10EC6" w:rsidRDefault="00E1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 45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72A94" w14:textId="77777777" w:rsidR="00B52173" w:rsidRDefault="00B52173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494CAE" w14:textId="77777777" w:rsidR="00B52173" w:rsidRDefault="00B52173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BC16" w14:textId="77777777" w:rsidR="00B52173" w:rsidRPr="00B52173" w:rsidRDefault="00B52173" w:rsidP="004A5F9C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 w:rsidRPr="00B52173">
      <w:rPr>
        <w:rStyle w:val="PageNumber"/>
        <w:rFonts w:ascii="Avenir 45" w:hAnsi="Avenir 45"/>
        <w:sz w:val="20"/>
        <w:szCs w:val="20"/>
      </w:rPr>
      <w:fldChar w:fldCharType="begin"/>
    </w:r>
    <w:r w:rsidRPr="00B52173">
      <w:rPr>
        <w:rStyle w:val="PageNumber"/>
        <w:rFonts w:ascii="Avenir 45" w:hAnsi="Avenir 45"/>
        <w:sz w:val="20"/>
        <w:szCs w:val="20"/>
      </w:rPr>
      <w:instrText xml:space="preserve">PAGE  </w:instrText>
    </w:r>
    <w:r w:rsidRPr="00B52173">
      <w:rPr>
        <w:rStyle w:val="PageNumber"/>
        <w:rFonts w:ascii="Avenir 45" w:hAnsi="Avenir 45"/>
        <w:sz w:val="20"/>
        <w:szCs w:val="20"/>
      </w:rPr>
      <w:fldChar w:fldCharType="separate"/>
    </w:r>
    <w:r w:rsidR="007113A7">
      <w:rPr>
        <w:rStyle w:val="PageNumber"/>
        <w:rFonts w:ascii="Avenir 45" w:hAnsi="Avenir 45"/>
        <w:noProof/>
        <w:sz w:val="20"/>
        <w:szCs w:val="20"/>
      </w:rPr>
      <w:t>3</w:t>
    </w:r>
    <w:r w:rsidRPr="00B52173">
      <w:rPr>
        <w:rStyle w:val="PageNumber"/>
        <w:rFonts w:ascii="Avenir 45" w:hAnsi="Avenir 45"/>
        <w:sz w:val="20"/>
        <w:szCs w:val="20"/>
      </w:rPr>
      <w:fldChar w:fldCharType="end"/>
    </w:r>
  </w:p>
  <w:p w14:paraId="7F169BF0" w14:textId="77777777" w:rsidR="00B52173" w:rsidRDefault="00B52173" w:rsidP="00B5217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F7811" w14:textId="77777777" w:rsidR="0072665C" w:rsidRDefault="0072665C" w:rsidP="001F5B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747DB" w14:textId="77777777" w:rsidR="00E10EC6" w:rsidRDefault="00E10EC6">
      <w:r>
        <w:separator/>
      </w:r>
    </w:p>
  </w:footnote>
  <w:footnote w:type="continuationSeparator" w:id="0">
    <w:p w14:paraId="46366BDE" w14:textId="77777777" w:rsidR="00E10EC6" w:rsidRDefault="00E1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FA45" w14:textId="77777777" w:rsidR="00874223" w:rsidRDefault="00874223"/>
  <w:p w14:paraId="532B1FE7" w14:textId="77777777" w:rsidR="00B478A8" w:rsidRDefault="00B478A8"/>
  <w:p w14:paraId="3873BDE8" w14:textId="77777777" w:rsidR="00B478A8" w:rsidRDefault="00B478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C89A" w14:textId="2E98E737" w:rsidR="004B3E91" w:rsidRPr="00465F38" w:rsidRDefault="00A54B47" w:rsidP="00B52173">
    <w:pPr>
      <w:pStyle w:val="ResumeName"/>
      <w:rPr>
        <w:b w:val="0"/>
        <w:i w:val="0"/>
      </w:rPr>
    </w:pPr>
    <w:r>
      <w:rPr>
        <w:rFonts w:ascii="Avenir 45" w:hAnsi="Avenir 45"/>
        <w:sz w:val="20"/>
        <w:szCs w:val="20"/>
      </w:rPr>
      <w:t>Gourab Das</w:t>
    </w:r>
    <w:r w:rsidR="00B52173" w:rsidRPr="00B52173">
      <w:rPr>
        <w:rFonts w:ascii="Avenir 45" w:hAnsi="Avenir 45"/>
        <w:sz w:val="20"/>
        <w:szCs w:val="20"/>
      </w:rPr>
      <w:tab/>
    </w:r>
    <w:r w:rsidR="0003582F">
      <w:rPr>
        <w:noProof/>
      </w:rPr>
      <w:drawing>
        <wp:inline distT="0" distB="0" distL="0" distR="0" wp14:anchorId="729B9233" wp14:editId="26A1F74C">
          <wp:extent cx="2006600" cy="4699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13" t="27942" r="12413" b="28432"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849C" w14:textId="77777777" w:rsidR="0072665C" w:rsidRPr="00E47469" w:rsidRDefault="004B3E91" w:rsidP="00B52173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AC0F1D"/>
    <w:multiLevelType w:val="hybridMultilevel"/>
    <w:tmpl w:val="BDAA9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E1E51"/>
    <w:multiLevelType w:val="hybridMultilevel"/>
    <w:tmpl w:val="5AB4FD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F6E0E68"/>
    <w:multiLevelType w:val="hybridMultilevel"/>
    <w:tmpl w:val="BB846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fr-FR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7A"/>
    <w:rsid w:val="00001E8E"/>
    <w:rsid w:val="000020E6"/>
    <w:rsid w:val="000074B5"/>
    <w:rsid w:val="00014D3B"/>
    <w:rsid w:val="0003582F"/>
    <w:rsid w:val="00041F2B"/>
    <w:rsid w:val="00042C0E"/>
    <w:rsid w:val="00055138"/>
    <w:rsid w:val="0007148B"/>
    <w:rsid w:val="000A6045"/>
    <w:rsid w:val="000A6E87"/>
    <w:rsid w:val="000B1E1D"/>
    <w:rsid w:val="000E7523"/>
    <w:rsid w:val="00100F51"/>
    <w:rsid w:val="001025B2"/>
    <w:rsid w:val="00124386"/>
    <w:rsid w:val="00124E76"/>
    <w:rsid w:val="00147506"/>
    <w:rsid w:val="001522D4"/>
    <w:rsid w:val="00166F49"/>
    <w:rsid w:val="0017396E"/>
    <w:rsid w:val="001753C1"/>
    <w:rsid w:val="001775C5"/>
    <w:rsid w:val="00183480"/>
    <w:rsid w:val="001A54A0"/>
    <w:rsid w:val="001E4C49"/>
    <w:rsid w:val="001F5B7A"/>
    <w:rsid w:val="002016A4"/>
    <w:rsid w:val="00201FA3"/>
    <w:rsid w:val="00202B44"/>
    <w:rsid w:val="0020385B"/>
    <w:rsid w:val="00226830"/>
    <w:rsid w:val="00231CBC"/>
    <w:rsid w:val="002362F8"/>
    <w:rsid w:val="00265E4B"/>
    <w:rsid w:val="00271EC0"/>
    <w:rsid w:val="00290421"/>
    <w:rsid w:val="002907C9"/>
    <w:rsid w:val="0029375D"/>
    <w:rsid w:val="002A3752"/>
    <w:rsid w:val="002A6B1A"/>
    <w:rsid w:val="002B46BD"/>
    <w:rsid w:val="002C1000"/>
    <w:rsid w:val="002C4FEE"/>
    <w:rsid w:val="002E53CD"/>
    <w:rsid w:val="002F6DE8"/>
    <w:rsid w:val="003105FD"/>
    <w:rsid w:val="00312534"/>
    <w:rsid w:val="003354D3"/>
    <w:rsid w:val="00340A46"/>
    <w:rsid w:val="00341E7B"/>
    <w:rsid w:val="00343D5B"/>
    <w:rsid w:val="00354EDB"/>
    <w:rsid w:val="00375BD6"/>
    <w:rsid w:val="00381850"/>
    <w:rsid w:val="003843E7"/>
    <w:rsid w:val="003B52C5"/>
    <w:rsid w:val="003D1BB4"/>
    <w:rsid w:val="003E0D7D"/>
    <w:rsid w:val="003F3968"/>
    <w:rsid w:val="00417CB3"/>
    <w:rsid w:val="0042269F"/>
    <w:rsid w:val="004357DF"/>
    <w:rsid w:val="0044426B"/>
    <w:rsid w:val="00464396"/>
    <w:rsid w:val="00465F38"/>
    <w:rsid w:val="004770A1"/>
    <w:rsid w:val="004977D2"/>
    <w:rsid w:val="004A5F9C"/>
    <w:rsid w:val="004B2DE7"/>
    <w:rsid w:val="004B3E91"/>
    <w:rsid w:val="004B5C31"/>
    <w:rsid w:val="004B5C7E"/>
    <w:rsid w:val="004B7BB9"/>
    <w:rsid w:val="004C1C18"/>
    <w:rsid w:val="004C280D"/>
    <w:rsid w:val="004C6302"/>
    <w:rsid w:val="004C6AAD"/>
    <w:rsid w:val="004E2A62"/>
    <w:rsid w:val="004F73AA"/>
    <w:rsid w:val="00503238"/>
    <w:rsid w:val="005139BB"/>
    <w:rsid w:val="005578C4"/>
    <w:rsid w:val="005757A0"/>
    <w:rsid w:val="00581662"/>
    <w:rsid w:val="005A1398"/>
    <w:rsid w:val="005E19F3"/>
    <w:rsid w:val="005F72AC"/>
    <w:rsid w:val="00605EEE"/>
    <w:rsid w:val="0062095D"/>
    <w:rsid w:val="00625538"/>
    <w:rsid w:val="00633D15"/>
    <w:rsid w:val="00634016"/>
    <w:rsid w:val="006376FA"/>
    <w:rsid w:val="006534FC"/>
    <w:rsid w:val="00675806"/>
    <w:rsid w:val="00680F32"/>
    <w:rsid w:val="006D53C1"/>
    <w:rsid w:val="006F2E70"/>
    <w:rsid w:val="00700DF4"/>
    <w:rsid w:val="007113A7"/>
    <w:rsid w:val="0072665C"/>
    <w:rsid w:val="00745D82"/>
    <w:rsid w:val="0077282C"/>
    <w:rsid w:val="007744E4"/>
    <w:rsid w:val="00784E79"/>
    <w:rsid w:val="007B51E9"/>
    <w:rsid w:val="007C0A4B"/>
    <w:rsid w:val="007C2535"/>
    <w:rsid w:val="007F3BE9"/>
    <w:rsid w:val="007F4CF6"/>
    <w:rsid w:val="00842F03"/>
    <w:rsid w:val="00850DE9"/>
    <w:rsid w:val="00851645"/>
    <w:rsid w:val="0086273E"/>
    <w:rsid w:val="008649DE"/>
    <w:rsid w:val="00874223"/>
    <w:rsid w:val="00875F25"/>
    <w:rsid w:val="00882976"/>
    <w:rsid w:val="008B2952"/>
    <w:rsid w:val="008B634F"/>
    <w:rsid w:val="008C0606"/>
    <w:rsid w:val="008D3A8B"/>
    <w:rsid w:val="008E43C5"/>
    <w:rsid w:val="008F1D79"/>
    <w:rsid w:val="008F3CAF"/>
    <w:rsid w:val="009313B6"/>
    <w:rsid w:val="0094088C"/>
    <w:rsid w:val="0094110C"/>
    <w:rsid w:val="00946256"/>
    <w:rsid w:val="009467EA"/>
    <w:rsid w:val="00951E62"/>
    <w:rsid w:val="00983C70"/>
    <w:rsid w:val="00990F36"/>
    <w:rsid w:val="009A0FE7"/>
    <w:rsid w:val="009C1F6D"/>
    <w:rsid w:val="009E3BC0"/>
    <w:rsid w:val="00A11DB6"/>
    <w:rsid w:val="00A257B5"/>
    <w:rsid w:val="00A26223"/>
    <w:rsid w:val="00A41C4C"/>
    <w:rsid w:val="00A43262"/>
    <w:rsid w:val="00A54B47"/>
    <w:rsid w:val="00A5650B"/>
    <w:rsid w:val="00A8275E"/>
    <w:rsid w:val="00A97F6B"/>
    <w:rsid w:val="00AC510F"/>
    <w:rsid w:val="00AF36F3"/>
    <w:rsid w:val="00B10913"/>
    <w:rsid w:val="00B12445"/>
    <w:rsid w:val="00B237C1"/>
    <w:rsid w:val="00B37332"/>
    <w:rsid w:val="00B478A8"/>
    <w:rsid w:val="00B52173"/>
    <w:rsid w:val="00B7203B"/>
    <w:rsid w:val="00B80DA9"/>
    <w:rsid w:val="00BA5DA6"/>
    <w:rsid w:val="00BA7163"/>
    <w:rsid w:val="00BC346C"/>
    <w:rsid w:val="00BC4D97"/>
    <w:rsid w:val="00BD5A9E"/>
    <w:rsid w:val="00BD6A47"/>
    <w:rsid w:val="00BD7D19"/>
    <w:rsid w:val="00BE399B"/>
    <w:rsid w:val="00BE55EA"/>
    <w:rsid w:val="00C11D6B"/>
    <w:rsid w:val="00C120E3"/>
    <w:rsid w:val="00C16E7C"/>
    <w:rsid w:val="00C204F9"/>
    <w:rsid w:val="00C320AD"/>
    <w:rsid w:val="00C36136"/>
    <w:rsid w:val="00C42C63"/>
    <w:rsid w:val="00C46914"/>
    <w:rsid w:val="00C54064"/>
    <w:rsid w:val="00CC3F21"/>
    <w:rsid w:val="00CC50BE"/>
    <w:rsid w:val="00CD501B"/>
    <w:rsid w:val="00CE7E4C"/>
    <w:rsid w:val="00D01D79"/>
    <w:rsid w:val="00D17C69"/>
    <w:rsid w:val="00D21202"/>
    <w:rsid w:val="00D3514F"/>
    <w:rsid w:val="00D454FE"/>
    <w:rsid w:val="00D74B48"/>
    <w:rsid w:val="00D8161C"/>
    <w:rsid w:val="00D86B59"/>
    <w:rsid w:val="00D87E2A"/>
    <w:rsid w:val="00DA79F3"/>
    <w:rsid w:val="00DD4EAE"/>
    <w:rsid w:val="00DE636D"/>
    <w:rsid w:val="00DF718B"/>
    <w:rsid w:val="00E01E90"/>
    <w:rsid w:val="00E10EC6"/>
    <w:rsid w:val="00E35E62"/>
    <w:rsid w:val="00E37196"/>
    <w:rsid w:val="00E47469"/>
    <w:rsid w:val="00E55C38"/>
    <w:rsid w:val="00E66D13"/>
    <w:rsid w:val="00E71A8B"/>
    <w:rsid w:val="00E73098"/>
    <w:rsid w:val="00E83D8F"/>
    <w:rsid w:val="00E84D5B"/>
    <w:rsid w:val="00EA49E8"/>
    <w:rsid w:val="00EC08FD"/>
    <w:rsid w:val="00EC68C7"/>
    <w:rsid w:val="00EC6E25"/>
    <w:rsid w:val="00ED04FD"/>
    <w:rsid w:val="00F001E2"/>
    <w:rsid w:val="00F16379"/>
    <w:rsid w:val="00F42AFF"/>
    <w:rsid w:val="00F561A3"/>
    <w:rsid w:val="00F649BF"/>
    <w:rsid w:val="00F82AA2"/>
    <w:rsid w:val="00F9410B"/>
    <w:rsid w:val="00FA4465"/>
    <w:rsid w:val="00FA71F2"/>
    <w:rsid w:val="00FE0D23"/>
    <w:rsid w:val="00FE252E"/>
    <w:rsid w:val="00FF487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4:docId w14:val="6B58DAB5"/>
  <w15:chartTrackingRefBased/>
  <w15:docId w15:val="{1295A1BA-EFA2-4D9A-BC78-335ED54E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Palatino Linotype" w:hAnsi="Palatino Linotyp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pPr>
      <w:keepNext/>
      <w:numPr>
        <w:numId w:val="1"/>
      </w:numPr>
      <w:outlineLvl w:val="1"/>
    </w:pPr>
  </w:style>
  <w:style w:type="paragraph" w:customStyle="1" w:styleId="ResumeBullet2">
    <w:name w:val="Resume Bullet 2"/>
    <w:pPr>
      <w:numPr>
        <w:ilvl w:val="1"/>
        <w:numId w:val="3"/>
      </w:numPr>
    </w:pPr>
    <w:rPr>
      <w:noProof/>
      <w:lang w:val="en-US" w:eastAsia="en-US"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pPr>
      <w:spacing w:before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pPr>
      <w:ind w:left="360" w:hanging="360"/>
    </w:pPr>
    <w:rPr>
      <w:bCs/>
    </w:rPr>
  </w:style>
  <w:style w:type="paragraph" w:customStyle="1" w:styleId="ResumeFooter">
    <w:name w:val="Resume Footer"/>
    <w:basedOn w:val="Normal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pPr>
      <w:jc w:val="center"/>
    </w:pPr>
    <w:rPr>
      <w:i/>
      <w:sz w:val="12"/>
      <w:lang w:val="en-US" w:eastAsia="en-US"/>
    </w:rPr>
  </w:style>
  <w:style w:type="paragraph" w:customStyle="1" w:styleId="ResumeProject">
    <w:name w:val="Resume Project"/>
    <w:basedOn w:val="ResumeHeading"/>
    <w:next w:val="ResumeDatehidden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pPr>
      <w:spacing w:before="60"/>
    </w:pPr>
    <w:rPr>
      <w:lang w:val="en-US" w:eastAsia="en-US"/>
    </w:rPr>
  </w:style>
  <w:style w:type="paragraph" w:customStyle="1" w:styleId="ResumeDatehidden">
    <w:name w:val="Resume Date (hidden)"/>
    <w:basedOn w:val="Normal"/>
    <w:next w:val="ResumeBullet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link w:val="ResumeList"/>
    <w:rsid w:val="00842F03"/>
    <w:rPr>
      <w:lang w:val="en-US" w:eastAsia="en-US" w:bidi="ar-SA"/>
    </w:rPr>
  </w:style>
  <w:style w:type="character" w:styleId="Hyperlink">
    <w:name w:val="Hyperlink"/>
    <w:rsid w:val="00842F03"/>
    <w:rPr>
      <w:color w:val="0000FF"/>
      <w:u w:val="single"/>
    </w:rPr>
  </w:style>
  <w:style w:type="character" w:customStyle="1" w:styleId="Kanbay">
    <w:name w:val="Kanbay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cid:image001.png@01D83393.4CCF9030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ResumeTemplate2001.dot</Template>
  <TotalTime>2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subject/>
  <dc:creator>Resume Writer</dc:creator>
  <cp:keywords/>
  <dc:description/>
  <cp:lastModifiedBy>Das, Gourab</cp:lastModifiedBy>
  <cp:revision>5</cp:revision>
  <cp:lastPrinted>2003-12-12T03:36:00Z</cp:lastPrinted>
  <dcterms:created xsi:type="dcterms:W3CDTF">2022-03-09T07:49:00Z</dcterms:created>
  <dcterms:modified xsi:type="dcterms:W3CDTF">2022-04-20T07:20:00Z</dcterms:modified>
</cp:coreProperties>
</file>